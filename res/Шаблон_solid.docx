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81F" w:rsidRDefault="00827EAA" w:rsidP="00CD2434">
      <w:pPr>
        <w:pStyle w:val="1"/>
        <w:spacing w:before="73"/>
        <w:ind w:left="0" w:firstLine="193"/>
      </w:pPr>
      <w:r>
        <w:rPr>
          <w:lang w:val="en-US"/>
        </w:rPr>
        <w:t>{{station}}</w:t>
      </w:r>
      <w:r w:rsidR="00AF0AB3">
        <w:t xml:space="preserve"> </w:t>
      </w:r>
    </w:p>
    <w:p w:rsidR="00E1281F" w:rsidRPr="003E5EAE" w:rsidRDefault="00827EAA">
      <w:pPr>
        <w:tabs>
          <w:tab w:val="left" w:pos="9607"/>
        </w:tabs>
        <w:spacing w:before="1"/>
        <w:ind w:left="193"/>
        <w:rPr>
          <w:b/>
        </w:rPr>
      </w:pPr>
      <w:r>
        <w:rPr>
          <w:b/>
          <w:u w:val="single"/>
          <w:lang w:val="en-US"/>
        </w:rPr>
        <w:t>{{</w:t>
      </w:r>
      <w:proofErr w:type="spellStart"/>
      <w:r>
        <w:rPr>
          <w:b/>
          <w:u w:val="single"/>
          <w:lang w:val="en-US"/>
        </w:rPr>
        <w:t>calc</w:t>
      </w:r>
      <w:proofErr w:type="spellEnd"/>
      <w:r>
        <w:rPr>
          <w:b/>
          <w:u w:val="single"/>
          <w:lang w:val="en-US"/>
        </w:rPr>
        <w:t>}}</w:t>
      </w:r>
    </w:p>
    <w:p w:rsidR="00E1281F" w:rsidRDefault="00E1281F">
      <w:pPr>
        <w:pStyle w:val="a3"/>
        <w:spacing w:before="11"/>
        <w:rPr>
          <w:b/>
          <w:sz w:val="14"/>
        </w:rPr>
      </w:pPr>
    </w:p>
    <w:p w:rsidR="00E1281F" w:rsidRDefault="002837B2">
      <w:pPr>
        <w:spacing w:before="92" w:line="250" w:lineRule="exact"/>
        <w:ind w:left="222"/>
        <w:rPr>
          <w:b/>
        </w:rPr>
      </w:pPr>
      <w:r>
        <w:rPr>
          <w:b/>
        </w:rPr>
        <w:t>Заказчик:</w:t>
      </w:r>
      <w:bookmarkStart w:id="0" w:name="_GoBack"/>
      <w:bookmarkEnd w:id="0"/>
    </w:p>
    <w:p w:rsidR="00E1281F" w:rsidRDefault="00827EAA">
      <w:pPr>
        <w:pStyle w:val="a3"/>
        <w:spacing w:after="7" w:line="250" w:lineRule="exact"/>
        <w:ind w:left="222"/>
      </w:pPr>
      <w:r>
        <w:rPr>
          <w:lang w:val="en-US"/>
        </w:rPr>
        <w:t>{{company}}</w:t>
      </w:r>
      <w:r w:rsidR="00AF0AB3">
        <w:t xml:space="preserve"> </w:t>
      </w:r>
    </w:p>
    <w:p w:rsidR="00E1281F" w:rsidRDefault="00C01DFA">
      <w:pPr>
        <w:pStyle w:val="a3"/>
        <w:spacing w:line="20" w:lineRule="exact"/>
        <w:ind w:left="188"/>
        <w:rPr>
          <w:sz w:val="2"/>
        </w:rPr>
      </w:pPr>
      <w:r>
        <w:rPr>
          <w:noProof/>
          <w:sz w:val="2"/>
          <w:lang w:bidi="ar-SA"/>
        </w:rPr>
        <mc:AlternateContent>
          <mc:Choice Requires="wpg">
            <w:drawing>
              <wp:inline distT="0" distB="0" distL="0" distR="0">
                <wp:extent cx="5978525" cy="6350"/>
                <wp:effectExtent l="11430" t="4445" r="10795" b="825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6350"/>
                          <a:chOff x="0" y="0"/>
                          <a:chExt cx="9415" cy="1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41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A04AD4" id="Group 2" o:spid="_x0000_s1026" style="width:470.75pt;height:.5pt;mso-position-horizontal-relative:char;mso-position-vertical-relative:line" coordsize="94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">
                <v:line id="Line 3" o:spid="_x0000_s1027" style="position:absolute;visibility:visible;mso-wrap-style:square" from="0,5" to="941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:rsidR="00E1281F" w:rsidRDefault="002837B2">
      <w:pPr>
        <w:pStyle w:val="1"/>
        <w:spacing w:before="0" w:line="238" w:lineRule="exact"/>
      </w:pPr>
      <w:r>
        <w:t>Объект:</w:t>
      </w:r>
    </w:p>
    <w:p w:rsidR="0050038D" w:rsidRPr="00495BD8" w:rsidRDefault="00827EAA">
      <w:pPr>
        <w:pStyle w:val="1"/>
        <w:spacing w:before="3" w:line="250" w:lineRule="exact"/>
        <w:rPr>
          <w:b w:val="0"/>
          <w:bCs w:val="0"/>
        </w:rPr>
      </w:pPr>
      <w:r w:rsidRPr="00495BD8">
        <w:rPr>
          <w:b w:val="0"/>
          <w:bCs w:val="0"/>
        </w:rPr>
        <w:t>{{</w:t>
      </w:r>
      <w:r>
        <w:rPr>
          <w:b w:val="0"/>
          <w:bCs w:val="0"/>
          <w:lang w:val="en-US"/>
        </w:rPr>
        <w:t>object</w:t>
      </w:r>
      <w:r w:rsidRPr="00495BD8">
        <w:rPr>
          <w:b w:val="0"/>
          <w:bCs w:val="0"/>
        </w:rPr>
        <w:t>}}</w:t>
      </w:r>
    </w:p>
    <w:p w:rsidR="00E1281F" w:rsidRDefault="002837B2">
      <w:pPr>
        <w:pStyle w:val="1"/>
        <w:spacing w:before="3" w:line="250" w:lineRule="exact"/>
      </w:pPr>
      <w:r>
        <w:t>Адрес:</w:t>
      </w:r>
    </w:p>
    <w:p w:rsidR="00E1281F" w:rsidRPr="00495BD8" w:rsidRDefault="00827EAA">
      <w:pPr>
        <w:pStyle w:val="a3"/>
        <w:tabs>
          <w:tab w:val="left" w:pos="9607"/>
        </w:tabs>
        <w:spacing w:line="250" w:lineRule="exact"/>
        <w:ind w:left="222"/>
        <w:rPr>
          <w:u w:val="single"/>
        </w:rPr>
      </w:pPr>
      <w:r w:rsidRPr="00495BD8">
        <w:rPr>
          <w:u w:val="single"/>
        </w:rPr>
        <w:t>{{</w:t>
      </w:r>
      <w:r>
        <w:rPr>
          <w:u w:val="single"/>
          <w:lang w:val="en-US"/>
        </w:rPr>
        <w:t>address</w:t>
      </w:r>
      <w:r w:rsidRPr="00495BD8">
        <w:rPr>
          <w:u w:val="single"/>
        </w:rPr>
        <w:t>}}</w:t>
      </w:r>
    </w:p>
    <w:p w:rsidR="00E1281F" w:rsidRPr="00E8325D" w:rsidRDefault="004C11D6">
      <w:pPr>
        <w:pStyle w:val="a3"/>
        <w:spacing w:before="4"/>
        <w:rPr>
          <w:sz w:val="15"/>
        </w:rPr>
      </w:pPr>
      <w:r w:rsidRPr="00E8325D">
        <w:rPr>
          <w:sz w:val="15"/>
        </w:rPr>
        <w:t xml:space="preserve">      </w:t>
      </w:r>
    </w:p>
    <w:p w:rsidR="00E1281F" w:rsidRDefault="002837B2">
      <w:pPr>
        <w:pStyle w:val="1"/>
        <w:tabs>
          <w:tab w:val="left" w:pos="1231"/>
          <w:tab w:val="left" w:pos="3371"/>
          <w:tab w:val="left" w:pos="5298"/>
          <w:tab w:val="left" w:pos="7126"/>
          <w:tab w:val="left" w:pos="8333"/>
        </w:tabs>
        <w:ind w:right="286"/>
      </w:pPr>
      <w:r>
        <w:t>Лицо,</w:t>
      </w:r>
      <w:r>
        <w:tab/>
        <w:t>осуществляющее</w:t>
      </w:r>
      <w:r>
        <w:tab/>
        <w:t>строительство,</w:t>
      </w:r>
      <w:r>
        <w:tab/>
        <w:t>выполнившее</w:t>
      </w:r>
      <w:r>
        <w:tab/>
        <w:t>работы,</w:t>
      </w:r>
      <w:r>
        <w:tab/>
      </w:r>
      <w:r>
        <w:rPr>
          <w:spacing w:val="-4"/>
        </w:rPr>
        <w:t xml:space="preserve">подлежащие </w:t>
      </w:r>
      <w:r>
        <w:t>освидетельствованию:</w:t>
      </w:r>
    </w:p>
    <w:p w:rsidR="00F96663" w:rsidRPr="00F96663" w:rsidRDefault="00F96663" w:rsidP="00F96663">
      <w:pPr>
        <w:pStyle w:val="a3"/>
        <w:spacing w:line="237" w:lineRule="auto"/>
        <w:ind w:left="222"/>
        <w:rPr>
          <w:u w:val="single"/>
        </w:rPr>
      </w:pPr>
      <w:r w:rsidRPr="00F96663">
        <w:rPr>
          <w:u w:val="single"/>
        </w:rPr>
        <w:t>ООО «ГК СИСТЕРМ»</w:t>
      </w:r>
    </w:p>
    <w:p w:rsidR="00E1281F" w:rsidRDefault="00F96663" w:rsidP="00F96663">
      <w:pPr>
        <w:pStyle w:val="a3"/>
        <w:spacing w:line="237" w:lineRule="auto"/>
        <w:ind w:left="222"/>
      </w:pPr>
      <w:r w:rsidRPr="00F96663">
        <w:rPr>
          <w:u w:val="single"/>
        </w:rPr>
        <w:t xml:space="preserve">117452, город Москва, Балаклавский </w:t>
      </w:r>
      <w:proofErr w:type="spellStart"/>
      <w:r w:rsidRPr="00F96663">
        <w:rPr>
          <w:u w:val="single"/>
        </w:rPr>
        <w:t>пр-кт</w:t>
      </w:r>
      <w:proofErr w:type="spellEnd"/>
      <w:r w:rsidRPr="00F96663">
        <w:rPr>
          <w:u w:val="single"/>
        </w:rPr>
        <w:t xml:space="preserve">, д. 24 к. 1, этаж 1 </w:t>
      </w:r>
      <w:proofErr w:type="spellStart"/>
      <w:r w:rsidRPr="00F96663">
        <w:rPr>
          <w:u w:val="single"/>
        </w:rPr>
        <w:t>помещ</w:t>
      </w:r>
      <w:proofErr w:type="spellEnd"/>
      <w:r w:rsidRPr="00F96663">
        <w:rPr>
          <w:u w:val="single"/>
        </w:rPr>
        <w:t>. IV, комната 12, офис а9п</w:t>
      </w:r>
    </w:p>
    <w:p w:rsidR="00E1281F" w:rsidRDefault="00E1281F">
      <w:pPr>
        <w:pStyle w:val="a3"/>
        <w:spacing w:before="6"/>
        <w:rPr>
          <w:sz w:val="29"/>
        </w:rPr>
      </w:pPr>
    </w:p>
    <w:p w:rsidR="00A14E3A" w:rsidRDefault="00A14E3A">
      <w:pPr>
        <w:pStyle w:val="a3"/>
        <w:spacing w:before="6"/>
        <w:rPr>
          <w:sz w:val="29"/>
        </w:rPr>
      </w:pPr>
    </w:p>
    <w:p w:rsidR="00E1281F" w:rsidRPr="00495BD8" w:rsidRDefault="002837B2" w:rsidP="00827EAA">
      <w:pPr>
        <w:pStyle w:val="1"/>
        <w:ind w:left="4366" w:right="3633"/>
        <w:jc w:val="center"/>
      </w:pPr>
      <w:r>
        <w:t>АКТ №</w:t>
      </w:r>
      <w:r w:rsidR="00827EAA" w:rsidRPr="00495BD8">
        <w:t>{{</w:t>
      </w:r>
      <w:r w:rsidR="00827EAA">
        <w:rPr>
          <w:lang w:val="en-US"/>
        </w:rPr>
        <w:t>number</w:t>
      </w:r>
      <w:r w:rsidR="00827EAA" w:rsidRPr="00495BD8">
        <w:t>}}</w:t>
      </w:r>
    </w:p>
    <w:p w:rsidR="00E1281F" w:rsidRPr="009F5C69" w:rsidRDefault="00495BD8">
      <w:pPr>
        <w:spacing w:before="68"/>
        <w:ind w:left="2456"/>
        <w:rPr>
          <w:b/>
        </w:rPr>
      </w:pPr>
      <w:r w:rsidRPr="00495BD8">
        <w:rPr>
          <w:b/>
        </w:rPr>
        <w:t>{</w:t>
      </w:r>
      <w:r w:rsidRPr="009F5C69">
        <w:rPr>
          <w:b/>
        </w:rPr>
        <w:t>{</w:t>
      </w:r>
      <w:r>
        <w:rPr>
          <w:b/>
          <w:lang w:val="en-US"/>
        </w:rPr>
        <w:t>name</w:t>
      </w:r>
      <w:r w:rsidRPr="009F5C69">
        <w:rPr>
          <w:b/>
        </w:rPr>
        <w:t>}}</w:t>
      </w:r>
    </w:p>
    <w:p w:rsidR="00E1281F" w:rsidRDefault="006A4A9E">
      <w:pPr>
        <w:pStyle w:val="a3"/>
        <w:tabs>
          <w:tab w:val="left" w:pos="7384"/>
        </w:tabs>
        <w:spacing w:before="105"/>
        <w:ind w:left="222"/>
      </w:pPr>
      <w:r>
        <w:t xml:space="preserve">г. </w:t>
      </w:r>
      <w:r w:rsidR="004D7660">
        <w:t>Москва</w:t>
      </w:r>
      <w:r w:rsidR="002837B2">
        <w:tab/>
      </w:r>
      <w:r w:rsidR="00827EAA" w:rsidRPr="00495BD8">
        <w:t>{{</w:t>
      </w:r>
      <w:r w:rsidR="00827EAA">
        <w:rPr>
          <w:lang w:val="en-US"/>
        </w:rPr>
        <w:t>data</w:t>
      </w:r>
      <w:r w:rsidR="00827EAA" w:rsidRPr="00495BD8">
        <w:t>}}</w:t>
      </w:r>
      <w:r w:rsidR="0050038D" w:rsidRPr="0079646C">
        <w:rPr>
          <w:spacing w:val="-6"/>
        </w:rPr>
        <w:t xml:space="preserve"> </w:t>
      </w:r>
      <w:r w:rsidR="002837B2">
        <w:t>года</w:t>
      </w:r>
    </w:p>
    <w:p w:rsidR="00E1281F" w:rsidRDefault="00E1281F">
      <w:pPr>
        <w:pStyle w:val="a3"/>
        <w:spacing w:before="5"/>
      </w:pPr>
    </w:p>
    <w:p w:rsidR="00E1281F" w:rsidRDefault="002837B2">
      <w:pPr>
        <w:pStyle w:val="1"/>
        <w:spacing w:before="0" w:after="3"/>
        <w:ind w:left="2367"/>
      </w:pPr>
      <w:r>
        <w:t>Ведомость оборудования прошедшего входной контроль</w:t>
      </w:r>
    </w:p>
    <w:p w:rsidR="00202370" w:rsidRPr="00495BD8" w:rsidRDefault="00202370">
      <w:pPr>
        <w:jc w:val="center"/>
        <w:rPr>
          <w:sz w:val="20"/>
        </w:rPr>
      </w:pPr>
    </w:p>
    <w:p w:rsidR="00A14E3A" w:rsidRDefault="00A14E3A">
      <w:pPr>
        <w:jc w:val="center"/>
        <w:rPr>
          <w:sz w:val="20"/>
        </w:rPr>
      </w:pPr>
    </w:p>
    <w:tbl>
      <w:tblPr>
        <w:tblStyle w:val="TableNormal"/>
        <w:tblW w:w="980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1409"/>
        <w:gridCol w:w="2268"/>
        <w:gridCol w:w="3865"/>
        <w:gridCol w:w="992"/>
        <w:gridCol w:w="709"/>
      </w:tblGrid>
      <w:tr w:rsidR="00DB3945" w:rsidTr="002867AF">
        <w:trPr>
          <w:trHeight w:val="688"/>
        </w:trPr>
        <w:tc>
          <w:tcPr>
            <w:tcW w:w="566" w:type="dxa"/>
            <w:vAlign w:val="center"/>
          </w:tcPr>
          <w:p w:rsidR="00DB3945" w:rsidRDefault="00DB3945" w:rsidP="00B90C1F">
            <w:pPr>
              <w:pStyle w:val="TableParagraph"/>
              <w:spacing w:before="9"/>
              <w:rPr>
                <w:b/>
                <w:sz w:val="19"/>
              </w:rPr>
            </w:pPr>
          </w:p>
          <w:p w:rsidR="00DB3945" w:rsidRDefault="00DB3945" w:rsidP="00B90C1F">
            <w:pPr>
              <w:pStyle w:val="TableParagraph"/>
              <w:ind w:left="18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№</w:t>
            </w:r>
          </w:p>
        </w:tc>
        <w:tc>
          <w:tcPr>
            <w:tcW w:w="1409" w:type="dxa"/>
            <w:vAlign w:val="center"/>
          </w:tcPr>
          <w:p w:rsidR="00DB3945" w:rsidRDefault="00DB3945" w:rsidP="00B90C1F">
            <w:pPr>
              <w:pStyle w:val="TableParagraph"/>
              <w:spacing w:before="9"/>
              <w:rPr>
                <w:b/>
                <w:sz w:val="19"/>
              </w:rPr>
            </w:pPr>
          </w:p>
          <w:p w:rsidR="00DB3945" w:rsidRDefault="00DB3945" w:rsidP="00E3173A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Наименование</w:t>
            </w:r>
          </w:p>
        </w:tc>
        <w:tc>
          <w:tcPr>
            <w:tcW w:w="2268" w:type="dxa"/>
            <w:vAlign w:val="center"/>
          </w:tcPr>
          <w:p w:rsidR="00DB3945" w:rsidRDefault="00DB3945" w:rsidP="00B90C1F">
            <w:pPr>
              <w:pStyle w:val="TableParagraph"/>
              <w:spacing w:before="9"/>
              <w:rPr>
                <w:b/>
                <w:sz w:val="19"/>
              </w:rPr>
            </w:pPr>
          </w:p>
          <w:p w:rsidR="00DB3945" w:rsidRDefault="00203416" w:rsidP="00E3173A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Размеры</w:t>
            </w:r>
          </w:p>
        </w:tc>
        <w:tc>
          <w:tcPr>
            <w:tcW w:w="3865" w:type="dxa"/>
            <w:vAlign w:val="center"/>
          </w:tcPr>
          <w:p w:rsidR="00DB3945" w:rsidRDefault="00DB3945" w:rsidP="00B90C1F">
            <w:pPr>
              <w:pStyle w:val="TableParagraph"/>
              <w:spacing w:line="228" w:lineRule="exact"/>
              <w:ind w:left="129" w:firstLine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Техническая</w:t>
            </w:r>
          </w:p>
          <w:p w:rsidR="00203416" w:rsidRDefault="00203416" w:rsidP="00203416">
            <w:pPr>
              <w:pStyle w:val="TableParagraph"/>
              <w:spacing w:before="4" w:line="228" w:lineRule="exact"/>
              <w:ind w:left="643" w:right="103" w:hanging="5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х</w:t>
            </w:r>
            <w:r w:rsidR="00DB3945">
              <w:rPr>
                <w:b/>
                <w:sz w:val="20"/>
              </w:rPr>
              <w:t>арактеристика</w:t>
            </w:r>
            <w:r>
              <w:rPr>
                <w:b/>
                <w:sz w:val="20"/>
              </w:rPr>
              <w:t>,</w:t>
            </w:r>
          </w:p>
          <w:p w:rsidR="00203416" w:rsidRDefault="00203416" w:rsidP="00203416">
            <w:pPr>
              <w:pStyle w:val="TableParagraph"/>
              <w:spacing w:before="4" w:line="228" w:lineRule="exact"/>
              <w:ind w:left="643" w:right="103" w:hanging="5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материал</w:t>
            </w:r>
          </w:p>
        </w:tc>
        <w:tc>
          <w:tcPr>
            <w:tcW w:w="992" w:type="dxa"/>
            <w:vAlign w:val="center"/>
          </w:tcPr>
          <w:p w:rsidR="00DB3945" w:rsidRDefault="00DB3945" w:rsidP="00E3173A">
            <w:pPr>
              <w:pStyle w:val="TableParagraph"/>
              <w:spacing w:line="228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Кол-во</w:t>
            </w:r>
          </w:p>
        </w:tc>
        <w:tc>
          <w:tcPr>
            <w:tcW w:w="709" w:type="dxa"/>
            <w:vAlign w:val="center"/>
          </w:tcPr>
          <w:p w:rsidR="00DB3945" w:rsidRDefault="00DB3945" w:rsidP="00E3173A">
            <w:pPr>
              <w:pStyle w:val="TableParagraph"/>
              <w:spacing w:before="113"/>
              <w:ind w:right="10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Ед.</w:t>
            </w:r>
          </w:p>
        </w:tc>
      </w:tr>
    </w:tbl>
    <w:p w:rsidR="00A14E3A" w:rsidRDefault="00A14E3A">
      <w:pPr>
        <w:jc w:val="center"/>
        <w:rPr>
          <w:sz w:val="20"/>
        </w:rPr>
      </w:pPr>
    </w:p>
    <w:p w:rsidR="0059620D" w:rsidRPr="007C45DD" w:rsidRDefault="00E55FB4" w:rsidP="00E55FB4">
      <w:pPr>
        <w:rPr>
          <w:sz w:val="20"/>
        </w:rPr>
      </w:pPr>
      <w:r>
        <w:rPr>
          <w:sz w:val="20"/>
        </w:rPr>
        <w:t>Комиссия в составе</w:t>
      </w:r>
      <w:r w:rsidRPr="007C45DD">
        <w:rPr>
          <w:sz w:val="20"/>
        </w:rPr>
        <w:t>:</w:t>
      </w:r>
      <w:r w:rsidRPr="007C45DD">
        <w:rPr>
          <w:sz w:val="20"/>
        </w:rPr>
        <w:br/>
      </w:r>
    </w:p>
    <w:p w:rsidR="00E55FB4" w:rsidRPr="007C45DD" w:rsidRDefault="00E55FB4" w:rsidP="00E55FB4">
      <w:pPr>
        <w:rPr>
          <w:sz w:val="24"/>
          <w:szCs w:val="24"/>
        </w:rPr>
      </w:pPr>
    </w:p>
    <w:p w:rsidR="00E55FB4" w:rsidRPr="00E03072" w:rsidRDefault="00E55FB4" w:rsidP="00E55FB4">
      <w:pPr>
        <w:rPr>
          <w:sz w:val="24"/>
          <w:szCs w:val="24"/>
          <w:u w:val="single"/>
        </w:rPr>
      </w:pPr>
      <w:r w:rsidRPr="00E03072">
        <w:rPr>
          <w:b/>
          <w:sz w:val="24"/>
          <w:szCs w:val="24"/>
          <w:u w:val="single"/>
        </w:rPr>
        <w:t>Генерального директора</w:t>
      </w:r>
      <w:r w:rsidRPr="00E03072">
        <w:rPr>
          <w:sz w:val="24"/>
          <w:szCs w:val="24"/>
          <w:u w:val="single"/>
        </w:rPr>
        <w:t xml:space="preserve"> ООО </w:t>
      </w:r>
      <w:r w:rsidR="007C45DD" w:rsidRPr="00E03072">
        <w:rPr>
          <w:sz w:val="24"/>
          <w:szCs w:val="24"/>
          <w:u w:val="single"/>
        </w:rPr>
        <w:t>«ГК СИСТЕРМ»</w:t>
      </w:r>
      <w:r w:rsidR="007B4BDC" w:rsidRPr="00E03072">
        <w:rPr>
          <w:sz w:val="24"/>
          <w:szCs w:val="24"/>
          <w:u w:val="single"/>
        </w:rPr>
        <w:tab/>
      </w:r>
      <w:r w:rsidR="007B4BDC" w:rsidRPr="00E03072">
        <w:rPr>
          <w:sz w:val="24"/>
          <w:szCs w:val="24"/>
          <w:u w:val="single"/>
        </w:rPr>
        <w:tab/>
      </w:r>
      <w:r w:rsidR="00E911DB" w:rsidRPr="00E03072">
        <w:rPr>
          <w:sz w:val="24"/>
          <w:szCs w:val="24"/>
          <w:u w:val="single"/>
        </w:rPr>
        <w:t>Юдина</w:t>
      </w:r>
      <w:r w:rsidR="00E911DB">
        <w:rPr>
          <w:sz w:val="24"/>
          <w:szCs w:val="24"/>
          <w:u w:val="single"/>
        </w:rPr>
        <w:t xml:space="preserve"> </w:t>
      </w:r>
      <w:r w:rsidR="00E911DB" w:rsidRPr="00E03072">
        <w:rPr>
          <w:sz w:val="24"/>
          <w:szCs w:val="24"/>
          <w:u w:val="single"/>
        </w:rPr>
        <w:t>В.Д.</w:t>
      </w:r>
    </w:p>
    <w:p w:rsidR="00E55FB4" w:rsidRPr="00E55FB4" w:rsidRDefault="00E55FB4" w:rsidP="00E55FB4">
      <w:pPr>
        <w:rPr>
          <w:sz w:val="24"/>
          <w:szCs w:val="24"/>
        </w:rPr>
      </w:pPr>
      <w:r w:rsidRPr="00E55FB4">
        <w:rPr>
          <w:sz w:val="24"/>
          <w:szCs w:val="24"/>
        </w:rPr>
        <w:t xml:space="preserve">                                               (организация, должность, фамилия)</w:t>
      </w:r>
    </w:p>
    <w:p w:rsidR="00E55FB4" w:rsidRPr="00E03072" w:rsidRDefault="00AB0F00" w:rsidP="00E55FB4">
      <w:pPr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Инженера</w:t>
      </w:r>
      <w:r w:rsidR="00960130">
        <w:rPr>
          <w:b/>
          <w:sz w:val="24"/>
          <w:szCs w:val="24"/>
          <w:u w:val="single"/>
        </w:rPr>
        <w:t xml:space="preserve"> </w:t>
      </w:r>
      <w:r w:rsidR="007C45DD" w:rsidRPr="007C45DD">
        <w:rPr>
          <w:sz w:val="24"/>
          <w:szCs w:val="24"/>
          <w:u w:val="single"/>
        </w:rPr>
        <w:t>ООО «ГК СИСТЕРМ»</w:t>
      </w:r>
      <w:r w:rsidR="007B4BDC">
        <w:rPr>
          <w:sz w:val="24"/>
          <w:szCs w:val="24"/>
          <w:u w:val="single"/>
        </w:rPr>
        <w:tab/>
      </w:r>
      <w:r w:rsidR="007B4BDC">
        <w:rPr>
          <w:sz w:val="24"/>
          <w:szCs w:val="24"/>
          <w:u w:val="single"/>
        </w:rPr>
        <w:tab/>
      </w:r>
      <w:r w:rsidR="00712927">
        <w:rPr>
          <w:sz w:val="24"/>
          <w:szCs w:val="24"/>
          <w:u w:val="single"/>
        </w:rPr>
        <w:t xml:space="preserve">                          </w:t>
      </w:r>
      <w:r w:rsidR="00E55FB4" w:rsidRPr="00E55FB4">
        <w:rPr>
          <w:sz w:val="24"/>
          <w:szCs w:val="24"/>
          <w:u w:val="single"/>
        </w:rPr>
        <w:t xml:space="preserve"> </w:t>
      </w:r>
      <w:r w:rsidRPr="00E03072">
        <w:rPr>
          <w:sz w:val="24"/>
          <w:szCs w:val="24"/>
          <w:u w:val="single"/>
        </w:rPr>
        <w:t>Закопыриной Е.В</w:t>
      </w:r>
      <w:r w:rsidR="009871A3" w:rsidRPr="00E03072">
        <w:rPr>
          <w:sz w:val="24"/>
          <w:szCs w:val="24"/>
          <w:u w:val="single"/>
        </w:rPr>
        <w:t>.</w:t>
      </w:r>
    </w:p>
    <w:p w:rsidR="00E55FB4" w:rsidRPr="00E55FB4" w:rsidRDefault="00E55FB4" w:rsidP="00E55FB4">
      <w:pPr>
        <w:rPr>
          <w:sz w:val="24"/>
          <w:szCs w:val="24"/>
        </w:rPr>
      </w:pPr>
      <w:r w:rsidRPr="00E55FB4">
        <w:rPr>
          <w:sz w:val="24"/>
          <w:szCs w:val="24"/>
        </w:rPr>
        <w:t xml:space="preserve">                                               (организация, должность, фамилия)</w:t>
      </w:r>
    </w:p>
    <w:p w:rsidR="0059620D" w:rsidRDefault="0059620D" w:rsidP="00E55FB4">
      <w:pPr>
        <w:rPr>
          <w:u w:val="single"/>
        </w:rPr>
      </w:pPr>
    </w:p>
    <w:p w:rsidR="00E55FB4" w:rsidRPr="00017736" w:rsidRDefault="00FC514E" w:rsidP="00E55FB4">
      <w:r>
        <w:t>Составила настоящий акт о нижеследующем</w:t>
      </w:r>
      <w:r w:rsidRPr="00FC514E">
        <w:t>:</w:t>
      </w:r>
      <w:r w:rsidRPr="00FC514E">
        <w:br/>
      </w:r>
    </w:p>
    <w:p w:rsidR="00FC514E" w:rsidRDefault="00FC514E" w:rsidP="00FC514E">
      <w:pPr>
        <w:pStyle w:val="a4"/>
        <w:numPr>
          <w:ilvl w:val="0"/>
          <w:numId w:val="1"/>
        </w:numPr>
      </w:pPr>
      <w:r>
        <w:t>Оборудование, согласно ведомости прошедшее входной контроль, соответствует технической документации заводов – изготовителей.</w:t>
      </w:r>
    </w:p>
    <w:p w:rsidR="00FC514E" w:rsidRDefault="00FC514E" w:rsidP="00FC514E">
      <w:pPr>
        <w:pStyle w:val="a4"/>
        <w:ind w:left="720"/>
      </w:pPr>
    </w:p>
    <w:p w:rsidR="00FC514E" w:rsidRPr="00FC514E" w:rsidRDefault="00FC514E" w:rsidP="00FC514E">
      <w:pPr>
        <w:rPr>
          <w:b/>
        </w:rPr>
      </w:pPr>
      <w:r w:rsidRPr="00FC514E">
        <w:rPr>
          <w:b/>
        </w:rPr>
        <w:t>Заключение:</w:t>
      </w:r>
    </w:p>
    <w:p w:rsidR="00FC514E" w:rsidRDefault="00FC514E" w:rsidP="00FC514E">
      <w:pPr>
        <w:pStyle w:val="a4"/>
        <w:ind w:left="720"/>
      </w:pPr>
      <w:r>
        <w:t xml:space="preserve"> Оборудование соответствует технической документации заводов-изготовителей.</w:t>
      </w:r>
    </w:p>
    <w:p w:rsidR="00FC514E" w:rsidRDefault="00FC514E" w:rsidP="00FC514E">
      <w:pPr>
        <w:pStyle w:val="a4"/>
        <w:ind w:left="720"/>
      </w:pPr>
    </w:p>
    <w:p w:rsidR="00FC514E" w:rsidRDefault="00FC514E" w:rsidP="00FC514E">
      <w:pPr>
        <w:pStyle w:val="a4"/>
        <w:ind w:left="720"/>
      </w:pPr>
      <w:r>
        <w:t xml:space="preserve">Генеральный директор </w:t>
      </w:r>
    </w:p>
    <w:p w:rsidR="00FC514E" w:rsidRDefault="00FC514E" w:rsidP="00FC514E">
      <w:pPr>
        <w:pStyle w:val="a4"/>
        <w:ind w:left="720"/>
      </w:pPr>
      <w:r>
        <w:t xml:space="preserve">ООО </w:t>
      </w:r>
      <w:r w:rsidRPr="00FC514E">
        <w:t>“</w:t>
      </w:r>
      <w:r w:rsidR="007C45DD" w:rsidRPr="007C45DD">
        <w:t>ГК СИСТЕРМ</w:t>
      </w:r>
      <w:r w:rsidRPr="00FC514E">
        <w:t>”</w:t>
      </w:r>
      <w:r w:rsidR="009871A3">
        <w:t xml:space="preserve"> </w:t>
      </w:r>
      <w:r w:rsidR="009871A3">
        <w:tab/>
      </w:r>
      <w:r w:rsidR="009871A3">
        <w:tab/>
      </w:r>
      <w:r w:rsidR="009871A3">
        <w:tab/>
      </w:r>
      <w:r w:rsidR="009871A3">
        <w:tab/>
      </w:r>
      <w:r w:rsidR="009871A3">
        <w:tab/>
      </w:r>
      <w:r w:rsidR="009871A3">
        <w:tab/>
      </w:r>
      <w:r w:rsidR="00AB0F00">
        <w:t>Юдин В.Д</w:t>
      </w:r>
      <w:r w:rsidR="00E11337">
        <w:t>.</w:t>
      </w:r>
    </w:p>
    <w:p w:rsidR="00FC514E" w:rsidRDefault="00FC514E" w:rsidP="00FC514E">
      <w:pPr>
        <w:pStyle w:val="a4"/>
        <w:ind w:left="720"/>
      </w:pPr>
    </w:p>
    <w:p w:rsidR="00FC514E" w:rsidRDefault="00FC514E" w:rsidP="00FC514E">
      <w:pPr>
        <w:pStyle w:val="a4"/>
        <w:ind w:left="720"/>
      </w:pPr>
    </w:p>
    <w:p w:rsidR="00FC514E" w:rsidRDefault="00AB0F00" w:rsidP="00FC514E">
      <w:pPr>
        <w:pStyle w:val="a4"/>
        <w:ind w:left="720"/>
      </w:pPr>
      <w:r>
        <w:t>Инженер</w:t>
      </w:r>
    </w:p>
    <w:p w:rsidR="00FC514E" w:rsidRDefault="00FC514E" w:rsidP="00FC514E">
      <w:pPr>
        <w:pStyle w:val="a4"/>
        <w:ind w:left="720"/>
      </w:pPr>
      <w:r>
        <w:t xml:space="preserve">ООО </w:t>
      </w:r>
      <w:r w:rsidRPr="00FC514E">
        <w:t>“</w:t>
      </w:r>
      <w:r w:rsidR="00E03072">
        <w:t>ГК СИСТЕРМ</w:t>
      </w:r>
      <w:r w:rsidRPr="00FC514E">
        <w:t>”</w:t>
      </w:r>
      <w:r w:rsidR="009871A3">
        <w:t xml:space="preserve"> </w:t>
      </w:r>
      <w:r w:rsidR="009871A3">
        <w:tab/>
      </w:r>
      <w:r w:rsidR="009871A3">
        <w:tab/>
      </w:r>
      <w:r w:rsidR="009871A3">
        <w:tab/>
      </w:r>
      <w:r w:rsidR="009871A3">
        <w:tab/>
      </w:r>
      <w:r w:rsidR="009871A3">
        <w:tab/>
      </w:r>
      <w:r w:rsidR="009871A3">
        <w:tab/>
      </w:r>
      <w:r w:rsidR="00AB0F00">
        <w:t>Закопырина Е.В</w:t>
      </w:r>
      <w:r w:rsidR="009871A3">
        <w:t>.</w:t>
      </w:r>
    </w:p>
    <w:p w:rsidR="0059620D" w:rsidRDefault="0059620D">
      <w:pPr>
        <w:jc w:val="center"/>
        <w:rPr>
          <w:sz w:val="20"/>
        </w:rPr>
      </w:pPr>
    </w:p>
    <w:sectPr w:rsidR="0059620D" w:rsidSect="009871A3">
      <w:type w:val="continuous"/>
      <w:pgSz w:w="11910" w:h="16840"/>
      <w:pgMar w:top="1040" w:right="5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02442"/>
    <w:multiLevelType w:val="hybridMultilevel"/>
    <w:tmpl w:val="B3680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355"/>
    <w:rsid w:val="000105F2"/>
    <w:rsid w:val="00017736"/>
    <w:rsid w:val="000923E3"/>
    <w:rsid w:val="00115A09"/>
    <w:rsid w:val="001A565E"/>
    <w:rsid w:val="001B0B74"/>
    <w:rsid w:val="001D0EC8"/>
    <w:rsid w:val="00202370"/>
    <w:rsid w:val="00203416"/>
    <w:rsid w:val="002349DA"/>
    <w:rsid w:val="002837B2"/>
    <w:rsid w:val="002867AF"/>
    <w:rsid w:val="003344E4"/>
    <w:rsid w:val="003537CF"/>
    <w:rsid w:val="003B4640"/>
    <w:rsid w:val="003C7584"/>
    <w:rsid w:val="003D063F"/>
    <w:rsid w:val="003E5EAE"/>
    <w:rsid w:val="004108B2"/>
    <w:rsid w:val="00424DF6"/>
    <w:rsid w:val="00437A95"/>
    <w:rsid w:val="00495BD8"/>
    <w:rsid w:val="004C11D6"/>
    <w:rsid w:val="004D7660"/>
    <w:rsid w:val="004F23A3"/>
    <w:rsid w:val="0050038D"/>
    <w:rsid w:val="005051E4"/>
    <w:rsid w:val="00534F13"/>
    <w:rsid w:val="00542F28"/>
    <w:rsid w:val="00547D4E"/>
    <w:rsid w:val="00567466"/>
    <w:rsid w:val="005873CA"/>
    <w:rsid w:val="0059620D"/>
    <w:rsid w:val="005D679A"/>
    <w:rsid w:val="006041DD"/>
    <w:rsid w:val="00631D40"/>
    <w:rsid w:val="00644457"/>
    <w:rsid w:val="006A4A9E"/>
    <w:rsid w:val="006E4582"/>
    <w:rsid w:val="00712927"/>
    <w:rsid w:val="00740445"/>
    <w:rsid w:val="00775305"/>
    <w:rsid w:val="0079646C"/>
    <w:rsid w:val="007A41FA"/>
    <w:rsid w:val="007B4BDC"/>
    <w:rsid w:val="007C45DD"/>
    <w:rsid w:val="007D63CA"/>
    <w:rsid w:val="00801A82"/>
    <w:rsid w:val="00810BE7"/>
    <w:rsid w:val="00814FAA"/>
    <w:rsid w:val="00827EAA"/>
    <w:rsid w:val="00960130"/>
    <w:rsid w:val="009677F2"/>
    <w:rsid w:val="009871A3"/>
    <w:rsid w:val="00992B74"/>
    <w:rsid w:val="009D0762"/>
    <w:rsid w:val="009E6B9C"/>
    <w:rsid w:val="009F5C69"/>
    <w:rsid w:val="00A048FC"/>
    <w:rsid w:val="00A101C9"/>
    <w:rsid w:val="00A1023B"/>
    <w:rsid w:val="00A14E3A"/>
    <w:rsid w:val="00AB0F00"/>
    <w:rsid w:val="00AC7C5F"/>
    <w:rsid w:val="00AD4AB0"/>
    <w:rsid w:val="00AF0AB3"/>
    <w:rsid w:val="00B94B23"/>
    <w:rsid w:val="00BD3795"/>
    <w:rsid w:val="00BE2969"/>
    <w:rsid w:val="00C01DFA"/>
    <w:rsid w:val="00C30C5A"/>
    <w:rsid w:val="00CA7802"/>
    <w:rsid w:val="00CD2434"/>
    <w:rsid w:val="00D5180B"/>
    <w:rsid w:val="00D61D4B"/>
    <w:rsid w:val="00DA6D6D"/>
    <w:rsid w:val="00DB3945"/>
    <w:rsid w:val="00DB64A6"/>
    <w:rsid w:val="00DD24A0"/>
    <w:rsid w:val="00E03072"/>
    <w:rsid w:val="00E11337"/>
    <w:rsid w:val="00E1281F"/>
    <w:rsid w:val="00E3173A"/>
    <w:rsid w:val="00E55FB4"/>
    <w:rsid w:val="00E75355"/>
    <w:rsid w:val="00E8325D"/>
    <w:rsid w:val="00E911DB"/>
    <w:rsid w:val="00EB3976"/>
    <w:rsid w:val="00F920AE"/>
    <w:rsid w:val="00F96663"/>
    <w:rsid w:val="00FB3387"/>
    <w:rsid w:val="00FC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762FB"/>
  <w15:docId w15:val="{FE766B96-4688-4B7C-8E10-E96D33AF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92"/>
      <w:ind w:left="222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9E6B9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6B9C"/>
    <w:rPr>
      <w:rFonts w:ascii="Tahoma" w:eastAsia="Times New Roman" w:hAnsi="Tahoma" w:cs="Tahoma"/>
      <w:sz w:val="16"/>
      <w:szCs w:val="16"/>
      <w:lang w:val="ru-RU" w:eastAsia="ru-RU" w:bidi="ru-RU"/>
    </w:rPr>
  </w:style>
  <w:style w:type="table" w:styleId="a7">
    <w:name w:val="Table Grid"/>
    <w:basedOn w:val="a1"/>
    <w:uiPriority w:val="59"/>
    <w:rsid w:val="00424DF6"/>
    <w:pPr>
      <w:widowControl/>
      <w:autoSpaceDE/>
      <w:autoSpaceDN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1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y%20Kramskikh\Downloads\&#8470;1_1_&#1072;&#1082;&#1090;_&#1074;&#1093;&#1086;&#1076;&#1085;&#1086;&#1075;&#1086;_&#1082;&#1086;&#1085;&#1090;&#1088;&#1086;&#1083;&#1103;_&#1086;&#1073;&#1086;&#1088;&#1091;&#1076;&#1086;&#1074;&#1072;&#1085;&#1080;&#1103;_&#1096;&#1072;&#1087;&#1082;&#1072;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№1_1_акт_входного_контроля_оборудования_шапка.dotm</Template>
  <TotalTime>6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Kramskikh</dc:creator>
  <cp:lastModifiedBy>Andrey Kramskikh</cp:lastModifiedBy>
  <cp:revision>12</cp:revision>
  <cp:lastPrinted>2023-01-20T17:43:00Z</cp:lastPrinted>
  <dcterms:created xsi:type="dcterms:W3CDTF">2025-01-15T08:12:00Z</dcterms:created>
  <dcterms:modified xsi:type="dcterms:W3CDTF">2025-01-16T13:22:00Z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2019-05-23T00:00:00Z</vt:filetime>
  </property>
</Properties>
</file>